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88AEFEB825814CD7AA87F627B10C0E33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180"/>
            <w:gridCol w:w="222"/>
          </w:tblGrid>
          <w:tr w:rsidR="00F52C39" w14:paraId="0C26D013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6FE86E8D" w14:textId="7CBE5CC8" w:rsidR="00F52C39" w:rsidRDefault="001E00E9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5D03D0E629FC447996533D6BB8DD077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00051A">
                      <w:rPr>
                        <w:b w:val="0"/>
                        <w:bCs/>
                      </w:rPr>
                      <w:t>siddhi jain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42E5FCFA" w14:textId="4477B35B" w:rsidR="00F52C39" w:rsidRDefault="00F52C39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F52C39" w14:paraId="1089F0D7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480926CB" w14:textId="3DCC2D01" w:rsidR="00F52C39" w:rsidRDefault="001E00E9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1DD10E501AD84D239B4E46B71CF65086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0D6C83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at .manor,tal-dist:palghar ,401403.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222214F0" w14:textId="77777777" w:rsidR="00F52C39" w:rsidRDefault="00F52C39">
                <w:pPr>
                  <w:pStyle w:val="NoSpacing"/>
                </w:pPr>
              </w:p>
            </w:tc>
          </w:tr>
          <w:tr w:rsidR="00F52C39" w14:paraId="7916CACC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FA8F00E" w14:textId="77DE11D9" w:rsidR="0000051A" w:rsidRPr="0000051A" w:rsidRDefault="001E00E9" w:rsidP="008B63B8">
                <w:pPr>
                  <w:pStyle w:val="NoSpacing"/>
                  <w:numPr>
                    <w:ilvl w:val="0"/>
                    <w:numId w:val="12"/>
                  </w:numPr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aps/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6D6ADD2E66974EA6A3DEB84B8FD9FDE4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00051A" w:rsidRPr="0000051A">
                      <w:rPr>
                        <w:caps/>
                        <w:color w:val="93A299" w:themeColor="accent1"/>
                        <w:sz w:val="18"/>
                        <w:szCs w:val="18"/>
                      </w:rPr>
                      <w:t>9322785126</w:t>
                    </w:r>
                  </w:sdtContent>
                </w:sdt>
                <w:r w:rsidR="00BF22C1">
                  <w:rPr>
                    <w:caps/>
                    <w:color w:val="93A299" w:themeColor="accent1"/>
                    <w:sz w:val="18"/>
                    <w:szCs w:val="18"/>
                  </w:rPr>
                  <w:t xml:space="preserve">, wp. </w:t>
                </w:r>
                <w:r w:rsidR="00F33C2F">
                  <w:rPr>
                    <w:caps/>
                    <w:color w:val="93A299" w:themeColor="accent1"/>
                    <w:sz w:val="18"/>
                    <w:szCs w:val="18"/>
                  </w:rPr>
                  <w:t>72195</w:t>
                </w:r>
                <w:r w:rsidR="00472742">
                  <w:rPr>
                    <w:caps/>
                    <w:color w:val="93A299" w:themeColor="accent1"/>
                    <w:sz w:val="18"/>
                    <w:szCs w:val="18"/>
                  </w:rPr>
                  <w:t>24794</w:t>
                </w:r>
              </w:p>
              <w:p w14:paraId="16E91DAF" w14:textId="6A3E7F74" w:rsidR="00F52C39" w:rsidRDefault="00491B91" w:rsidP="008B63B8">
                <w:pPr>
                  <w:pStyle w:val="NoSpacing"/>
                  <w:numPr>
                    <w:ilvl w:val="0"/>
                    <w:numId w:val="12"/>
                  </w:numPr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 xml:space="preserve">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AC3A23395B8B4897BEC780F3892BE5C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6B774E">
                      <w:rPr>
                        <w:color w:val="93A299" w:themeColor="accent1"/>
                        <w:sz w:val="18"/>
                        <w:szCs w:val="18"/>
                      </w:rPr>
                      <w:t>siddhiss1416</w:t>
                    </w:r>
                    <w:r w:rsidR="000D6C83">
                      <w:rPr>
                        <w:color w:val="93A299" w:themeColor="accent1"/>
                        <w:sz w:val="18"/>
                        <w:szCs w:val="18"/>
                      </w:rPr>
                      <w:t>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  <w:r w:rsidR="008B63B8">
                  <w:rPr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824712F" w14:textId="77777777" w:rsidR="00F52C39" w:rsidRDefault="00F52C39">
                <w:pPr>
                  <w:pStyle w:val="NoSpacing"/>
                </w:pPr>
              </w:p>
            </w:tc>
          </w:tr>
        </w:tbl>
        <w:p w14:paraId="6E033BF3" w14:textId="77777777" w:rsidR="00570C37" w:rsidRDefault="001E00E9" w:rsidP="00570C37">
          <w:pPr>
            <w:rPr>
              <w:rFonts w:eastAsiaTheme="minorEastAsia"/>
              <w:b/>
              <w:bCs/>
            </w:rPr>
          </w:pPr>
        </w:p>
      </w:sdtContent>
    </w:sdt>
    <w:p w14:paraId="1186A134" w14:textId="65981C11" w:rsidR="00570C37" w:rsidRPr="00570C37" w:rsidRDefault="00570C37" w:rsidP="00570C37">
      <w:pPr>
        <w:rPr>
          <w:b/>
          <w:bCs/>
        </w:rPr>
      </w:pPr>
      <w:r>
        <w:t>Recent BSC CS graduate aspiring to</w:t>
      </w:r>
      <w:r w:rsidR="00A816D7">
        <w:t xml:space="preserve"> seeking employment with a company where I can grow professionally and personally.</w:t>
      </w:r>
    </w:p>
    <w:p w14:paraId="0D7454AD" w14:textId="7FDE62F1" w:rsidR="00F52C39" w:rsidRDefault="00491B91">
      <w:pPr>
        <w:pStyle w:val="SectionHeading"/>
      </w:pPr>
      <w:r>
        <w:t>Objectives</w:t>
      </w:r>
    </w:p>
    <w:p w14:paraId="1FE60146" w14:textId="522010B3" w:rsidR="008B63B8" w:rsidRDefault="002A7ED9" w:rsidP="008B63B8">
      <w:r>
        <w:t xml:space="preserve"> I </w:t>
      </w:r>
      <w:r w:rsidR="008377AC">
        <w:t>Am seeking a competitive and challenging environment where I can serve your organization and establish a career for myself.</w:t>
      </w:r>
    </w:p>
    <w:p w14:paraId="00E122FD" w14:textId="77777777" w:rsidR="008B63B8" w:rsidRPr="008B63B8" w:rsidRDefault="008B63B8" w:rsidP="008B63B8">
      <w:pPr>
        <w:rPr>
          <w:b/>
          <w:bCs/>
        </w:rPr>
      </w:pPr>
    </w:p>
    <w:p w14:paraId="71EAFE39" w14:textId="55CBA761" w:rsidR="00F52C39" w:rsidRPr="008B63B8" w:rsidRDefault="00491B91" w:rsidP="008B63B8">
      <w:pPr>
        <w:rPr>
          <w:b/>
          <w:bCs/>
        </w:rPr>
      </w:pPr>
      <w:r w:rsidRPr="008B63B8">
        <w:rPr>
          <w:b/>
          <w:bCs/>
        </w:rPr>
        <w:t>Education</w:t>
      </w:r>
      <w:r w:rsidR="000D6C83" w:rsidRPr="008B63B8">
        <w:rPr>
          <w:b/>
          <w:bCs/>
        </w:rPr>
        <w:t xml:space="preserve"> Background</w:t>
      </w:r>
    </w:p>
    <w:p w14:paraId="553AC7BA" w14:textId="77777777" w:rsidR="00432A8C" w:rsidRPr="00432A8C" w:rsidRDefault="000D6C83">
      <w:pPr>
        <w:pStyle w:val="Subsection"/>
        <w:rPr>
          <w:b/>
          <w:bCs w:val="0"/>
          <w:color w:val="0D0D0D" w:themeColor="text1" w:themeTint="F2"/>
        </w:rPr>
      </w:pPr>
      <w:r w:rsidRPr="00432A8C">
        <w:rPr>
          <w:b/>
          <w:bCs w:val="0"/>
          <w:color w:val="0D0D0D" w:themeColor="text1" w:themeTint="F2"/>
        </w:rPr>
        <w:t>Bachelor of Science in</w:t>
      </w:r>
      <w:r w:rsidR="00432A8C" w:rsidRPr="00432A8C">
        <w:rPr>
          <w:b/>
          <w:bCs w:val="0"/>
          <w:color w:val="0D0D0D" w:themeColor="text1" w:themeTint="F2"/>
        </w:rPr>
        <w:t xml:space="preserve"> Computer Science</w:t>
      </w:r>
    </w:p>
    <w:p w14:paraId="0203033A" w14:textId="77777777" w:rsidR="00432A8C" w:rsidRDefault="00432A8C">
      <w:pPr>
        <w:pStyle w:val="Subsection"/>
        <w:rPr>
          <w:b/>
          <w:bCs w:val="0"/>
        </w:rPr>
      </w:pPr>
    </w:p>
    <w:p w14:paraId="2A6D2EDC" w14:textId="1D981C55" w:rsidR="00432A8C" w:rsidRPr="00432A8C" w:rsidRDefault="00432A8C">
      <w:pPr>
        <w:pStyle w:val="Subsection"/>
      </w:pPr>
      <w:r w:rsidRPr="00432A8C">
        <w:t>SDSM college palghar</w:t>
      </w:r>
    </w:p>
    <w:p w14:paraId="5F27C585" w14:textId="21559C5F" w:rsidR="00F52C39" w:rsidRDefault="00432A8C">
      <w:pPr>
        <w:pStyle w:val="Subsection"/>
      </w:pPr>
      <w:r>
        <w:t>CGPA:</w:t>
      </w:r>
      <w:r w:rsidR="006B774E">
        <w:t>9.15</w:t>
      </w:r>
      <w:r>
        <w:t>| 2024</w:t>
      </w:r>
      <w:r w:rsidR="000D6C83">
        <w:t xml:space="preserve"> </w:t>
      </w:r>
    </w:p>
    <w:p w14:paraId="13D1600D" w14:textId="75CD388D" w:rsidR="00F52C39" w:rsidRDefault="00F52C39">
      <w:pPr>
        <w:spacing w:after="0" w:line="240" w:lineRule="auto"/>
        <w:rPr>
          <w:color w:val="564B3C" w:themeColor="text2"/>
        </w:rPr>
      </w:pPr>
    </w:p>
    <w:p w14:paraId="27C0FDC8" w14:textId="0F304907" w:rsidR="00432A8C" w:rsidRPr="00432A8C" w:rsidRDefault="00432A8C">
      <w:pPr>
        <w:spacing w:after="0" w:line="240" w:lineRule="auto"/>
        <w:rPr>
          <w:b/>
          <w:bCs/>
          <w:color w:val="0D0D0D" w:themeColor="text1" w:themeTint="F2"/>
        </w:rPr>
      </w:pPr>
      <w:r w:rsidRPr="00432A8C">
        <w:rPr>
          <w:b/>
          <w:bCs/>
          <w:color w:val="0D0D0D" w:themeColor="text1" w:themeTint="F2"/>
        </w:rPr>
        <w:t>HSC</w:t>
      </w:r>
    </w:p>
    <w:p w14:paraId="290EE9D7" w14:textId="77777777" w:rsidR="00432A8C" w:rsidRDefault="00432A8C">
      <w:pPr>
        <w:spacing w:after="0" w:line="240" w:lineRule="auto"/>
        <w:rPr>
          <w:color w:val="564B3C" w:themeColor="text2"/>
        </w:rPr>
      </w:pPr>
    </w:p>
    <w:p w14:paraId="40ADB523" w14:textId="2716AA89" w:rsidR="00432A8C" w:rsidRDefault="00432A8C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 xml:space="preserve"> </w:t>
      </w:r>
      <w:r w:rsidR="000D62E4">
        <w:rPr>
          <w:color w:val="564B3C" w:themeColor="text2"/>
        </w:rPr>
        <w:t xml:space="preserve">Anand Laxman Chandavarkar </w:t>
      </w:r>
      <w:r>
        <w:rPr>
          <w:color w:val="564B3C" w:themeColor="text2"/>
        </w:rPr>
        <w:t xml:space="preserve">College, </w:t>
      </w:r>
      <w:r w:rsidR="00730987">
        <w:rPr>
          <w:color w:val="564B3C" w:themeColor="text2"/>
        </w:rPr>
        <w:t>wada</w:t>
      </w:r>
      <w:r>
        <w:rPr>
          <w:color w:val="564B3C" w:themeColor="text2"/>
        </w:rPr>
        <w:t>.</w:t>
      </w:r>
    </w:p>
    <w:p w14:paraId="381A202E" w14:textId="5A4004A6" w:rsidR="00432A8C" w:rsidRDefault="0073098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80</w:t>
      </w:r>
      <w:r w:rsidR="00432A8C">
        <w:rPr>
          <w:color w:val="564B3C" w:themeColor="text2"/>
        </w:rPr>
        <w:t>% | 2021</w:t>
      </w:r>
    </w:p>
    <w:p w14:paraId="514FFD76" w14:textId="77777777" w:rsidR="00432A8C" w:rsidRDefault="00432A8C">
      <w:pPr>
        <w:spacing w:after="0" w:line="240" w:lineRule="auto"/>
        <w:rPr>
          <w:color w:val="564B3C" w:themeColor="text2"/>
        </w:rPr>
      </w:pPr>
    </w:p>
    <w:p w14:paraId="29B1F423" w14:textId="68AF1020" w:rsidR="00432A8C" w:rsidRPr="00432A8C" w:rsidRDefault="00432A8C">
      <w:pPr>
        <w:spacing w:after="0" w:line="240" w:lineRule="auto"/>
        <w:rPr>
          <w:b/>
          <w:bCs/>
          <w:color w:val="0D0D0D" w:themeColor="text1" w:themeTint="F2"/>
        </w:rPr>
      </w:pPr>
      <w:r w:rsidRPr="00432A8C">
        <w:rPr>
          <w:b/>
          <w:bCs/>
          <w:color w:val="0D0D0D" w:themeColor="text1" w:themeTint="F2"/>
        </w:rPr>
        <w:t>SSC</w:t>
      </w:r>
    </w:p>
    <w:p w14:paraId="750EA56D" w14:textId="77777777" w:rsidR="00432A8C" w:rsidRDefault="00432A8C">
      <w:pPr>
        <w:spacing w:after="0" w:line="240" w:lineRule="auto"/>
        <w:rPr>
          <w:color w:val="564B3C" w:themeColor="text2"/>
        </w:rPr>
      </w:pPr>
    </w:p>
    <w:p w14:paraId="21748739" w14:textId="7EEBA56D" w:rsidR="00432A8C" w:rsidRDefault="00432A8C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Lal Bahadur Shastri High School ,Manar.</w:t>
      </w:r>
    </w:p>
    <w:p w14:paraId="041F5384" w14:textId="3172780A" w:rsidR="00432A8C" w:rsidRDefault="001319D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90.6</w:t>
      </w:r>
      <w:r w:rsidR="00432A8C">
        <w:rPr>
          <w:color w:val="564B3C" w:themeColor="text2"/>
        </w:rPr>
        <w:t>0% | 2019</w:t>
      </w:r>
    </w:p>
    <w:p w14:paraId="057CC9EC" w14:textId="77777777" w:rsidR="00432A8C" w:rsidRDefault="00432A8C">
      <w:pPr>
        <w:spacing w:after="0" w:line="240" w:lineRule="auto"/>
        <w:rPr>
          <w:color w:val="564B3C" w:themeColor="text2"/>
        </w:rPr>
      </w:pPr>
    </w:p>
    <w:p w14:paraId="52500C09" w14:textId="61F4AE0C" w:rsidR="00F52C39" w:rsidRDefault="008B63B8">
      <w:pPr>
        <w:tabs>
          <w:tab w:val="left" w:pos="2670"/>
        </w:tabs>
        <w:spacing w:after="0" w:line="240" w:lineRule="auto"/>
        <w:rPr>
          <w:b/>
          <w:bCs/>
          <w:color w:val="000000" w:themeColor="text1"/>
          <w:sz w:val="22"/>
        </w:rPr>
      </w:pPr>
      <w:r>
        <w:rPr>
          <w:color w:val="000000" w:themeColor="text1"/>
        </w:rPr>
        <w:t xml:space="preserve"> </w:t>
      </w:r>
      <w:r w:rsidRPr="008B63B8">
        <w:rPr>
          <w:b/>
          <w:bCs/>
          <w:color w:val="000000" w:themeColor="text1"/>
          <w:sz w:val="22"/>
        </w:rPr>
        <w:t>Skills</w:t>
      </w:r>
    </w:p>
    <w:p w14:paraId="2576821C" w14:textId="77777777" w:rsidR="008B63B8" w:rsidRDefault="008B63B8">
      <w:pPr>
        <w:tabs>
          <w:tab w:val="left" w:pos="2670"/>
        </w:tabs>
        <w:spacing w:after="0" w:line="240" w:lineRule="auto"/>
        <w:rPr>
          <w:b/>
          <w:bCs/>
          <w:color w:val="000000" w:themeColor="text1"/>
          <w:sz w:val="22"/>
        </w:rPr>
      </w:pPr>
    </w:p>
    <w:p w14:paraId="40085B71" w14:textId="2ACA1438" w:rsidR="008B63B8" w:rsidRDefault="008B63B8">
      <w:pPr>
        <w:tabs>
          <w:tab w:val="left" w:pos="2670"/>
        </w:tabs>
        <w:spacing w:after="0" w:line="24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Technical Skills:</w:t>
      </w:r>
    </w:p>
    <w:p w14:paraId="6F510D16" w14:textId="406413CD" w:rsidR="008B63B8" w:rsidRPr="008B63B8" w:rsidRDefault="008B63B8" w:rsidP="008B63B8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2"/>
        </w:rPr>
      </w:pPr>
      <w:r w:rsidRPr="008B63B8">
        <w:rPr>
          <w:color w:val="000000" w:themeColor="text1" w:themeShade="BF"/>
          <w:sz w:val="22"/>
        </w:rPr>
        <w:t>HTML</w:t>
      </w:r>
    </w:p>
    <w:p w14:paraId="0D303AE3" w14:textId="2AE7F1F6" w:rsidR="008B63B8" w:rsidRPr="008B63B8" w:rsidRDefault="008B63B8" w:rsidP="008B63B8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2"/>
        </w:rPr>
      </w:pPr>
      <w:r w:rsidRPr="008B63B8">
        <w:rPr>
          <w:color w:val="000000" w:themeColor="text1" w:themeShade="BF"/>
          <w:sz w:val="22"/>
        </w:rPr>
        <w:t>CSS</w:t>
      </w:r>
    </w:p>
    <w:p w14:paraId="1815856A" w14:textId="037140A8" w:rsidR="008B63B8" w:rsidRPr="008B63B8" w:rsidRDefault="008B63B8" w:rsidP="008B63B8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2"/>
        </w:rPr>
      </w:pPr>
      <w:r w:rsidRPr="008B63B8">
        <w:rPr>
          <w:color w:val="000000" w:themeColor="text1" w:themeShade="BF"/>
          <w:sz w:val="22"/>
        </w:rPr>
        <w:t>JavaScript</w:t>
      </w:r>
    </w:p>
    <w:p w14:paraId="082DDB02" w14:textId="2FF6CCAD" w:rsidR="008B63B8" w:rsidRPr="008B63B8" w:rsidRDefault="008B63B8" w:rsidP="008B63B8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2"/>
        </w:rPr>
      </w:pPr>
      <w:r w:rsidRPr="008B63B8">
        <w:rPr>
          <w:color w:val="000000" w:themeColor="text1" w:themeShade="BF"/>
          <w:sz w:val="22"/>
        </w:rPr>
        <w:t>Java</w:t>
      </w:r>
    </w:p>
    <w:p w14:paraId="4C350994" w14:textId="7506C291" w:rsidR="008B63B8" w:rsidRPr="008B63B8" w:rsidRDefault="008B63B8" w:rsidP="008B63B8">
      <w:pPr>
        <w:pStyle w:val="ListParagraph"/>
        <w:numPr>
          <w:ilvl w:val="0"/>
          <w:numId w:val="7"/>
        </w:numPr>
        <w:tabs>
          <w:tab w:val="left" w:pos="2670"/>
        </w:tabs>
        <w:spacing w:after="0"/>
        <w:rPr>
          <w:color w:val="000000" w:themeColor="text1" w:themeShade="BF"/>
          <w:sz w:val="22"/>
        </w:rPr>
      </w:pPr>
      <w:r w:rsidRPr="008B63B8">
        <w:rPr>
          <w:color w:val="000000" w:themeColor="text1" w:themeShade="BF"/>
          <w:sz w:val="22"/>
        </w:rPr>
        <w:t>Python</w:t>
      </w:r>
    </w:p>
    <w:p w14:paraId="4B1A3DE9" w14:textId="64F2D4A1" w:rsidR="008B63B8" w:rsidRPr="001319D7" w:rsidRDefault="008B63B8" w:rsidP="001319D7">
      <w:pPr>
        <w:pStyle w:val="ListParagraph"/>
        <w:tabs>
          <w:tab w:val="left" w:pos="2670"/>
        </w:tabs>
        <w:spacing w:after="0"/>
        <w:ind w:firstLine="0"/>
        <w:rPr>
          <w:color w:val="000000" w:themeColor="text1" w:themeShade="BF"/>
          <w:sz w:val="22"/>
        </w:rPr>
      </w:pPr>
    </w:p>
    <w:p w14:paraId="6744B34B" w14:textId="77777777" w:rsidR="008B63B8" w:rsidRDefault="008B63B8" w:rsidP="008B63B8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</w:p>
    <w:p w14:paraId="7B1A0CBF" w14:textId="3CC44BED" w:rsidR="008B63B8" w:rsidRPr="001319D7" w:rsidRDefault="008B63B8" w:rsidP="001319D7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Hobbies:</w:t>
      </w:r>
    </w:p>
    <w:p w14:paraId="06F364C7" w14:textId="12303278" w:rsidR="008B63B8" w:rsidRDefault="008B63B8" w:rsidP="008B63B8">
      <w:pPr>
        <w:pStyle w:val="ListParagraph"/>
        <w:numPr>
          <w:ilvl w:val="0"/>
          <w:numId w:val="13"/>
        </w:numPr>
        <w:tabs>
          <w:tab w:val="left" w:pos="2670"/>
        </w:tabs>
        <w:spacing w:after="0"/>
        <w:rPr>
          <w:b/>
          <w:bCs/>
          <w:color w:val="000000" w:themeColor="text1" w:themeShade="BF"/>
          <w:sz w:val="22"/>
        </w:rPr>
      </w:pPr>
      <w:r>
        <w:rPr>
          <w:b/>
          <w:bCs/>
          <w:color w:val="000000" w:themeColor="text1" w:themeShade="BF"/>
          <w:sz w:val="22"/>
        </w:rPr>
        <w:t>Travelling</w:t>
      </w:r>
    </w:p>
    <w:p w14:paraId="40FA2A41" w14:textId="680E5303" w:rsidR="001319D7" w:rsidRDefault="00A72F0B" w:rsidP="008B63B8">
      <w:pPr>
        <w:pStyle w:val="ListParagraph"/>
        <w:numPr>
          <w:ilvl w:val="0"/>
          <w:numId w:val="13"/>
        </w:numPr>
        <w:tabs>
          <w:tab w:val="left" w:pos="2670"/>
        </w:tabs>
        <w:spacing w:after="0"/>
        <w:rPr>
          <w:b/>
          <w:bCs/>
          <w:color w:val="000000" w:themeColor="text1" w:themeShade="BF"/>
          <w:sz w:val="22"/>
        </w:rPr>
      </w:pPr>
      <w:r>
        <w:rPr>
          <w:b/>
          <w:bCs/>
          <w:color w:val="000000" w:themeColor="text1" w:themeShade="BF"/>
          <w:sz w:val="22"/>
        </w:rPr>
        <w:t>Watching cricket</w:t>
      </w:r>
    </w:p>
    <w:p w14:paraId="1CB0992D" w14:textId="037E6D99" w:rsidR="00A72F0B" w:rsidRDefault="00A72F0B" w:rsidP="008B63B8">
      <w:pPr>
        <w:pStyle w:val="ListParagraph"/>
        <w:numPr>
          <w:ilvl w:val="0"/>
          <w:numId w:val="13"/>
        </w:numPr>
        <w:tabs>
          <w:tab w:val="left" w:pos="2670"/>
        </w:tabs>
        <w:spacing w:after="0"/>
        <w:rPr>
          <w:b/>
          <w:bCs/>
          <w:color w:val="000000" w:themeColor="text1" w:themeShade="BF"/>
          <w:sz w:val="22"/>
        </w:rPr>
      </w:pPr>
      <w:r>
        <w:rPr>
          <w:b/>
          <w:bCs/>
          <w:color w:val="000000" w:themeColor="text1" w:themeShade="BF"/>
          <w:sz w:val="22"/>
        </w:rPr>
        <w:t>Reading</w:t>
      </w:r>
    </w:p>
    <w:p w14:paraId="25F701E7" w14:textId="1021EA97" w:rsidR="00A72F0B" w:rsidRDefault="00801CA5" w:rsidP="008B63B8">
      <w:pPr>
        <w:pStyle w:val="ListParagraph"/>
        <w:numPr>
          <w:ilvl w:val="0"/>
          <w:numId w:val="13"/>
        </w:numPr>
        <w:tabs>
          <w:tab w:val="left" w:pos="2670"/>
        </w:tabs>
        <w:spacing w:after="0"/>
        <w:rPr>
          <w:b/>
          <w:bCs/>
          <w:color w:val="000000" w:themeColor="text1" w:themeShade="BF"/>
          <w:sz w:val="22"/>
        </w:rPr>
      </w:pPr>
      <w:r>
        <w:rPr>
          <w:b/>
          <w:bCs/>
          <w:color w:val="000000" w:themeColor="text1" w:themeShade="BF"/>
          <w:sz w:val="22"/>
        </w:rPr>
        <w:t>Listening music</w:t>
      </w:r>
    </w:p>
    <w:p w14:paraId="7F5C9176" w14:textId="77777777" w:rsidR="00801CA5" w:rsidRPr="00801CA5" w:rsidRDefault="00801CA5" w:rsidP="00801CA5">
      <w:pPr>
        <w:tabs>
          <w:tab w:val="left" w:pos="2670"/>
        </w:tabs>
        <w:spacing w:after="0"/>
        <w:rPr>
          <w:b/>
          <w:bCs/>
          <w:color w:val="000000" w:themeColor="text1" w:themeShade="BF"/>
          <w:sz w:val="22"/>
        </w:rPr>
      </w:pPr>
    </w:p>
    <w:p w14:paraId="6F9CF7D0" w14:textId="36F8B442" w:rsidR="008B63B8" w:rsidRDefault="008B63B8" w:rsidP="008B63B8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</w:p>
    <w:p w14:paraId="34C7AC11" w14:textId="77777777" w:rsidR="008B63B8" w:rsidRPr="008B63B8" w:rsidRDefault="008B63B8" w:rsidP="008B63B8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</w:p>
    <w:p w14:paraId="2EB99029" w14:textId="5B209F3B" w:rsidR="008B63B8" w:rsidRPr="008B63B8" w:rsidRDefault="008B63B8" w:rsidP="008B63B8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 xml:space="preserve">      </w:t>
      </w:r>
    </w:p>
    <w:p w14:paraId="221AA5B4" w14:textId="57BCD2C5" w:rsidR="008B63B8" w:rsidRPr="008B63B8" w:rsidRDefault="008B63B8" w:rsidP="008B63B8">
      <w:pPr>
        <w:pStyle w:val="ListParagraph"/>
        <w:tabs>
          <w:tab w:val="left" w:pos="2670"/>
        </w:tabs>
        <w:spacing w:after="0"/>
        <w:ind w:firstLine="0"/>
        <w:rPr>
          <w:b/>
          <w:bCs/>
          <w:color w:val="000000" w:themeColor="text1" w:themeShade="BF"/>
          <w:sz w:val="22"/>
        </w:rPr>
      </w:pPr>
    </w:p>
    <w:p w14:paraId="0882326E" w14:textId="77777777" w:rsidR="008B63B8" w:rsidRPr="008B63B8" w:rsidRDefault="008B63B8" w:rsidP="008B63B8">
      <w:pPr>
        <w:tabs>
          <w:tab w:val="left" w:pos="2670"/>
        </w:tabs>
        <w:spacing w:after="0"/>
        <w:rPr>
          <w:b/>
          <w:bCs/>
          <w:color w:val="000000" w:themeColor="text1"/>
          <w:sz w:val="22"/>
        </w:rPr>
      </w:pPr>
    </w:p>
    <w:sectPr w:rsidR="008B63B8" w:rsidRPr="008B63B8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BA03" w14:textId="77777777" w:rsidR="0054045A" w:rsidRDefault="0054045A">
      <w:pPr>
        <w:spacing w:after="0" w:line="240" w:lineRule="auto"/>
      </w:pPr>
      <w:r>
        <w:separator/>
      </w:r>
    </w:p>
  </w:endnote>
  <w:endnote w:type="continuationSeparator" w:id="0">
    <w:p w14:paraId="468FE517" w14:textId="77777777" w:rsidR="0054045A" w:rsidRDefault="0054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1499" w14:textId="77777777" w:rsidR="00F52C39" w:rsidRDefault="00491B91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142B7E7" wp14:editId="3795DE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B7D0E3" w14:textId="77777777" w:rsidR="00F52C39" w:rsidRDefault="00F52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du="http://schemas.microsoft.com/office/word/2023/wordml/word16du">
          <w:pict>
            <v:roundrect w14:anchorId="4142B7E7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36B7D0E3" w14:textId="77777777" w:rsidR="00F52C39" w:rsidRDefault="00F52C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B7851B7" wp14:editId="21E3A14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79B20F" w14:textId="77777777" w:rsidR="00F52C39" w:rsidRDefault="00F52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du="http://schemas.microsoft.com/office/word/2023/wordml/word16du">
          <w:pict>
            <v:rect w14:anchorId="0B7851B7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4B79B20F" w14:textId="77777777" w:rsidR="00F52C39" w:rsidRDefault="00F52C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AE61A1" wp14:editId="20E4329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85BC74" w14:textId="77777777" w:rsidR="00F52C39" w:rsidRDefault="00F52C3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rect w14:anchorId="34AE61A1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1685BC74" w14:textId="77777777" w:rsidR="00F52C39" w:rsidRDefault="00F52C3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764B55" wp14:editId="6E34F2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5860EA" w14:textId="7661671B" w:rsidR="00F52C39" w:rsidRDefault="001E00E9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EB74C97B94474C91A13C9ADD5CC5BEC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051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siddhi jain</w:t>
                              </w:r>
                            </w:sdtContent>
                          </w:sdt>
                          <w:r w:rsidR="00491B9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491B9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91B9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491B9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91B9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B9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491B9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64B55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" filled="f" stroked="f" strokeweight="2pt">
              <v:textbox inset="0,0,0,0">
                <w:txbxContent>
                  <w:p w14:paraId="1D5860EA" w14:textId="7661671B" w:rsidR="00F52C39" w:rsidRDefault="00491B9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EB74C97B94474C91A13C9ADD5CC5BECF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0051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siddhi jain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9BFF" w14:textId="77777777" w:rsidR="0054045A" w:rsidRDefault="0054045A">
      <w:pPr>
        <w:spacing w:after="0" w:line="240" w:lineRule="auto"/>
      </w:pPr>
      <w:r>
        <w:separator/>
      </w:r>
    </w:p>
  </w:footnote>
  <w:footnote w:type="continuationSeparator" w:id="0">
    <w:p w14:paraId="1D511222" w14:textId="77777777" w:rsidR="0054045A" w:rsidRDefault="0054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50B8" w14:textId="77777777" w:rsidR="00F52C39" w:rsidRDefault="00491B9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0339F" wp14:editId="1FD905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 xmlns:w16du="http://schemas.microsoft.com/office/word/2023/wordml/word16du">
          <w:pict>
            <v:roundrect w14:anchorId="3825BBEB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C21A51" wp14:editId="28787E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 xmlns:w16du="http://schemas.microsoft.com/office/word/2023/wordml/word16du">
          <w:pict>
            <v:rect w14:anchorId="6ADB3EAD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95FB41" wp14:editId="61D4AB2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 xmlns:w16du="http://schemas.microsoft.com/office/word/2023/wordml/word16du">
          <w:pict>
            <v:rect w14:anchorId="219012BA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33C"/>
    <w:multiLevelType w:val="hybridMultilevel"/>
    <w:tmpl w:val="82986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05659"/>
    <w:multiLevelType w:val="hybridMultilevel"/>
    <w:tmpl w:val="C23E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3451"/>
    <w:multiLevelType w:val="hybridMultilevel"/>
    <w:tmpl w:val="9B16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313FF"/>
    <w:multiLevelType w:val="hybridMultilevel"/>
    <w:tmpl w:val="B666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D532A"/>
    <w:multiLevelType w:val="hybridMultilevel"/>
    <w:tmpl w:val="5E382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6F245A"/>
    <w:multiLevelType w:val="hybridMultilevel"/>
    <w:tmpl w:val="80A24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7FCB"/>
    <w:multiLevelType w:val="hybridMultilevel"/>
    <w:tmpl w:val="B30C7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427968">
    <w:abstractNumId w:val="12"/>
  </w:num>
  <w:num w:numId="2" w16cid:durableId="1521358582">
    <w:abstractNumId w:val="4"/>
  </w:num>
  <w:num w:numId="3" w16cid:durableId="945119713">
    <w:abstractNumId w:val="7"/>
  </w:num>
  <w:num w:numId="4" w16cid:durableId="1715618044">
    <w:abstractNumId w:val="0"/>
  </w:num>
  <w:num w:numId="5" w16cid:durableId="918715948">
    <w:abstractNumId w:val="9"/>
  </w:num>
  <w:num w:numId="6" w16cid:durableId="1783307462">
    <w:abstractNumId w:val="8"/>
  </w:num>
  <w:num w:numId="7" w16cid:durableId="1665814174">
    <w:abstractNumId w:val="2"/>
  </w:num>
  <w:num w:numId="8" w16cid:durableId="1160267419">
    <w:abstractNumId w:val="10"/>
  </w:num>
  <w:num w:numId="9" w16cid:durableId="1293247551">
    <w:abstractNumId w:val="1"/>
  </w:num>
  <w:num w:numId="10" w16cid:durableId="1056659591">
    <w:abstractNumId w:val="11"/>
  </w:num>
  <w:num w:numId="11" w16cid:durableId="1030376401">
    <w:abstractNumId w:val="5"/>
  </w:num>
  <w:num w:numId="12" w16cid:durableId="781191486">
    <w:abstractNumId w:val="3"/>
  </w:num>
  <w:num w:numId="13" w16cid:durableId="1663586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83"/>
    <w:rsid w:val="0000051A"/>
    <w:rsid w:val="000D62E4"/>
    <w:rsid w:val="000D6C83"/>
    <w:rsid w:val="00116AD2"/>
    <w:rsid w:val="001319D7"/>
    <w:rsid w:val="001E00E9"/>
    <w:rsid w:val="001F5E23"/>
    <w:rsid w:val="002A7ED9"/>
    <w:rsid w:val="00360D3C"/>
    <w:rsid w:val="003B16B3"/>
    <w:rsid w:val="00402CFC"/>
    <w:rsid w:val="00432A8C"/>
    <w:rsid w:val="00472742"/>
    <w:rsid w:val="00491B91"/>
    <w:rsid w:val="0054045A"/>
    <w:rsid w:val="00570C37"/>
    <w:rsid w:val="006367D2"/>
    <w:rsid w:val="006B774E"/>
    <w:rsid w:val="00707394"/>
    <w:rsid w:val="00730987"/>
    <w:rsid w:val="00786B5C"/>
    <w:rsid w:val="007A78D4"/>
    <w:rsid w:val="00801CA5"/>
    <w:rsid w:val="00822E40"/>
    <w:rsid w:val="008377AC"/>
    <w:rsid w:val="008B63B8"/>
    <w:rsid w:val="009603AA"/>
    <w:rsid w:val="00A72F0B"/>
    <w:rsid w:val="00A816D7"/>
    <w:rsid w:val="00BF22C1"/>
    <w:rsid w:val="00D15A9E"/>
    <w:rsid w:val="00F33C2F"/>
    <w:rsid w:val="00F52C39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3EB5"/>
  <w15:docId w15:val="{341F5AED-930E-4B2D-A13A-D45044E4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AEFEB825814CD7AA87F627B10C0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7857-4FBD-40F2-9CA2-2A50A402F408}"/>
      </w:docPartPr>
      <w:docPartBody>
        <w:p w:rsidR="005A107E" w:rsidRDefault="005A107E">
          <w:pPr>
            <w:pStyle w:val="88AEFEB825814CD7AA87F627B10C0E33"/>
          </w:pPr>
          <w:r>
            <w:t>Choose a building block.</w:t>
          </w:r>
        </w:p>
      </w:docPartBody>
    </w:docPart>
    <w:docPart>
      <w:docPartPr>
        <w:name w:val="5D03D0E629FC447996533D6BB8DD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9870B-3AB5-4E11-B8F4-92B18A9C893C}"/>
      </w:docPartPr>
      <w:docPartBody>
        <w:p w:rsidR="005A107E" w:rsidRDefault="005A107E">
          <w:pPr>
            <w:pStyle w:val="5D03D0E629FC447996533D6BB8DD0770"/>
          </w:pPr>
          <w:r>
            <w:t>[Type Your Name]</w:t>
          </w:r>
        </w:p>
      </w:docPartBody>
    </w:docPart>
    <w:docPart>
      <w:docPartPr>
        <w:name w:val="1DD10E501AD84D239B4E46B71CF65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1683-EB36-4ADF-97EC-BD67D1890B59}"/>
      </w:docPartPr>
      <w:docPartBody>
        <w:p w:rsidR="005A107E" w:rsidRDefault="005A107E">
          <w:pPr>
            <w:pStyle w:val="1DD10E501AD84D239B4E46B71CF65086"/>
          </w:pPr>
          <w:r>
            <w:rPr>
              <w:color w:val="0E2841" w:themeColor="text2"/>
            </w:rPr>
            <w:t>[Type your address]</w:t>
          </w:r>
        </w:p>
      </w:docPartBody>
    </w:docPart>
    <w:docPart>
      <w:docPartPr>
        <w:name w:val="6D6ADD2E66974EA6A3DEB84B8FD9F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2118F-CA62-4AC7-8B11-757655C29A1F}"/>
      </w:docPartPr>
      <w:docPartBody>
        <w:p w:rsidR="005A107E" w:rsidRDefault="005A107E">
          <w:pPr>
            <w:pStyle w:val="6D6ADD2E66974EA6A3DEB84B8FD9FDE4"/>
          </w:pPr>
          <w:r>
            <w:rPr>
              <w:color w:val="0E2841" w:themeColor="text2"/>
            </w:rPr>
            <w:t>[Type your phone number]</w:t>
          </w:r>
        </w:p>
      </w:docPartBody>
    </w:docPart>
    <w:docPart>
      <w:docPartPr>
        <w:name w:val="AC3A23395B8B4897BEC780F3892BE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4E97-0884-4206-8E11-ED2AE8AE3CAA}"/>
      </w:docPartPr>
      <w:docPartBody>
        <w:p w:rsidR="005A107E" w:rsidRDefault="005A107E">
          <w:pPr>
            <w:pStyle w:val="AC3A23395B8B4897BEC780F3892BE5CF"/>
          </w:pPr>
          <w:r>
            <w:rPr>
              <w:color w:val="0E2841" w:themeColor="text2"/>
            </w:rPr>
            <w:t>[Type your e-mail]</w:t>
          </w:r>
        </w:p>
      </w:docPartBody>
    </w:docPart>
    <w:docPart>
      <w:docPartPr>
        <w:name w:val="EB74C97B94474C91A13C9ADD5CC5B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51F0F-3533-42D6-9ADF-2A12A4ADC7E2}"/>
      </w:docPartPr>
      <w:docPartBody>
        <w:p w:rsidR="005A107E" w:rsidRDefault="005A107E">
          <w:pPr>
            <w:pStyle w:val="EB74C97B94474C91A13C9ADD5CC5BECF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ED"/>
    <w:rsid w:val="000E405D"/>
    <w:rsid w:val="003B16B3"/>
    <w:rsid w:val="005A107E"/>
    <w:rsid w:val="00786B5C"/>
    <w:rsid w:val="007A78D4"/>
    <w:rsid w:val="00B827ED"/>
    <w:rsid w:val="00FC38BB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EFEB825814CD7AA87F627B10C0E33">
    <w:name w:val="88AEFEB825814CD7AA87F627B10C0E33"/>
  </w:style>
  <w:style w:type="paragraph" w:customStyle="1" w:styleId="5D03D0E629FC447996533D6BB8DD0770">
    <w:name w:val="5D03D0E629FC447996533D6BB8DD0770"/>
  </w:style>
  <w:style w:type="paragraph" w:customStyle="1" w:styleId="1DD10E501AD84D239B4E46B71CF65086">
    <w:name w:val="1DD10E501AD84D239B4E46B71CF65086"/>
  </w:style>
  <w:style w:type="paragraph" w:customStyle="1" w:styleId="6D6ADD2E66974EA6A3DEB84B8FD9FDE4">
    <w:name w:val="6D6ADD2E66974EA6A3DEB84B8FD9FDE4"/>
  </w:style>
  <w:style w:type="paragraph" w:customStyle="1" w:styleId="AC3A23395B8B4897BEC780F3892BE5CF">
    <w:name w:val="AC3A23395B8B4897BEC780F3892BE5CF"/>
  </w:style>
  <w:style w:type="paragraph" w:customStyle="1" w:styleId="EB74C97B94474C91A13C9ADD5CC5BECF">
    <w:name w:val="EB74C97B94474C91A13C9ADD5CC5B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>at .manor,tal-dist:palghar ,401403.</CompanyAddress>
  <CompanyPhone>9322785126</CompanyPhone>
  <CompanyFax/>
  <CompanyEmail>siddhiss1416@gmail.com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jain</dc:creator>
  <cp:lastModifiedBy>Guest User</cp:lastModifiedBy>
  <cp:revision>2</cp:revision>
  <dcterms:created xsi:type="dcterms:W3CDTF">2024-07-11T07:05:00Z</dcterms:created>
  <dcterms:modified xsi:type="dcterms:W3CDTF">2024-07-11T07:05:00Z</dcterms:modified>
</cp:coreProperties>
</file>